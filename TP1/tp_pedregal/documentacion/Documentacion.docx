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580B" w:rsidRDefault="00DA580B">
      <w:pPr>
        <w:rPr>
          <w:b/>
          <w:u w:val="single"/>
        </w:rPr>
      </w:pPr>
      <w:r w:rsidRPr="000B7C1D">
        <w:rPr>
          <w:b/>
          <w:u w:val="single"/>
        </w:rPr>
        <w:t>Pedregal</w:t>
      </w:r>
    </w:p>
    <w:p w:rsidR="00DA580B" w:rsidRDefault="00DA580B">
      <w:r>
        <w:t>00_imposibleConstruir</w:t>
      </w:r>
    </w:p>
    <w:p w:rsidR="00DA580B" w:rsidRDefault="00DA580B">
      <w:r>
        <w:t>El caso comprende un terreno de 4x2 con 2 peñascos y necesita una casa de 2x2, lo cual resulta imposible.</w:t>
      </w:r>
    </w:p>
    <w:tbl>
      <w:tblPr>
        <w:tblW w:w="8613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460"/>
        <w:gridCol w:w="4153"/>
      </w:tblGrid>
      <w:tr w:rsidR="00DA580B">
        <w:tc>
          <w:tcPr>
            <w:tcW w:w="44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580B" w:rsidRDefault="00DA580B" w:rsidP="000B7C1D">
            <w:pPr>
              <w:spacing w:after="0" w:line="240" w:lineRule="auto"/>
            </w:pPr>
            <w:r>
              <w:t>00_imposibleConstruir.in</w:t>
            </w:r>
          </w:p>
        </w:tc>
        <w:tc>
          <w:tcPr>
            <w:tcW w:w="41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580B" w:rsidRDefault="00DA580B" w:rsidP="000B7C1D">
            <w:pPr>
              <w:spacing w:after="0" w:line="240" w:lineRule="auto"/>
            </w:pPr>
            <w:r>
              <w:t>00_imposibleConstruir.out</w:t>
            </w:r>
          </w:p>
        </w:tc>
      </w:tr>
      <w:tr w:rsidR="00DA580B">
        <w:tc>
          <w:tcPr>
            <w:tcW w:w="44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580B" w:rsidRDefault="00DA580B">
            <w:pPr>
              <w:spacing w:after="0" w:line="240" w:lineRule="auto"/>
            </w:pPr>
            <w:r>
              <w:t>4 2</w:t>
            </w:r>
          </w:p>
          <w:p w:rsidR="00DA580B" w:rsidRDefault="00DA580B">
            <w:pPr>
              <w:spacing w:after="0" w:line="240" w:lineRule="auto"/>
            </w:pPr>
            <w:r>
              <w:t>2 2</w:t>
            </w:r>
          </w:p>
          <w:p w:rsidR="00DA580B" w:rsidRDefault="00DA580B">
            <w:pPr>
              <w:spacing w:after="0" w:line="240" w:lineRule="auto"/>
            </w:pPr>
            <w:r>
              <w:t>2</w:t>
            </w:r>
          </w:p>
          <w:p w:rsidR="00DA580B" w:rsidRDefault="00DA580B">
            <w:pPr>
              <w:spacing w:after="0" w:line="240" w:lineRule="auto"/>
            </w:pPr>
            <w:r>
              <w:t>1 1</w:t>
            </w:r>
          </w:p>
          <w:p w:rsidR="00DA580B" w:rsidRDefault="00DA580B">
            <w:pPr>
              <w:spacing w:after="0" w:line="240" w:lineRule="auto"/>
            </w:pPr>
            <w:r>
              <w:t>3 1</w:t>
            </w:r>
          </w:p>
        </w:tc>
        <w:tc>
          <w:tcPr>
            <w:tcW w:w="41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580B" w:rsidRDefault="00DA580B">
            <w:pPr>
              <w:spacing w:after="0" w:line="240" w:lineRule="auto"/>
            </w:pPr>
            <w:r>
              <w:t>NO</w:t>
            </w:r>
          </w:p>
        </w:tc>
      </w:tr>
    </w:tbl>
    <w:p w:rsidR="00DA580B" w:rsidRDefault="00DA580B"/>
    <w:p w:rsidR="00DA580B" w:rsidRDefault="00DA580B">
      <w:r>
        <w:t>01_terrenoYCasaGrandesMuchosPeñascosNO</w:t>
      </w:r>
    </w:p>
    <w:p w:rsidR="00DA580B" w:rsidRDefault="00DA580B" w:rsidP="00C27698">
      <w:r>
        <w:t>El caso comprende un terreno de 20x20 con 12 peñascos, donde se necesita una casa de 10x8, lo cual resulta imposible.</w:t>
      </w:r>
    </w:p>
    <w:tbl>
      <w:tblPr>
        <w:tblW w:w="1034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5090"/>
        <w:gridCol w:w="5258"/>
      </w:tblGrid>
      <w:tr w:rsidR="00DA580B">
        <w:tc>
          <w:tcPr>
            <w:tcW w:w="50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580B" w:rsidRDefault="00DA580B" w:rsidP="009D4B67">
            <w:pPr>
              <w:spacing w:after="0" w:line="240" w:lineRule="auto"/>
            </w:pPr>
            <w:r>
              <w:t>01_terrenoYCasaGrandesMuchosPeñascosNO.in</w:t>
            </w:r>
          </w:p>
        </w:tc>
        <w:tc>
          <w:tcPr>
            <w:tcW w:w="52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580B" w:rsidRDefault="00DA580B">
            <w:pPr>
              <w:spacing w:after="0" w:line="240" w:lineRule="auto"/>
            </w:pPr>
            <w:r>
              <w:t>01_terrenoYCasaGrandesMuchosPeñascosNO.out</w:t>
            </w:r>
          </w:p>
        </w:tc>
      </w:tr>
      <w:tr w:rsidR="00DA580B">
        <w:tc>
          <w:tcPr>
            <w:tcW w:w="50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580B" w:rsidRDefault="00DA580B">
            <w:pPr>
              <w:spacing w:after="0" w:line="240" w:lineRule="auto"/>
            </w:pPr>
            <w:r>
              <w:t>20 20</w:t>
            </w:r>
          </w:p>
          <w:p w:rsidR="00DA580B" w:rsidRDefault="00DA580B">
            <w:pPr>
              <w:spacing w:after="0" w:line="240" w:lineRule="auto"/>
            </w:pPr>
            <w:r>
              <w:t>10 8</w:t>
            </w:r>
          </w:p>
          <w:p w:rsidR="00DA580B" w:rsidRDefault="00DA580B">
            <w:pPr>
              <w:spacing w:after="0" w:line="240" w:lineRule="auto"/>
            </w:pPr>
            <w:r>
              <w:t>12</w:t>
            </w:r>
          </w:p>
          <w:p w:rsidR="00DA580B" w:rsidRDefault="00DA580B">
            <w:pPr>
              <w:spacing w:after="0" w:line="240" w:lineRule="auto"/>
            </w:pPr>
            <w:r>
              <w:t>1 1</w:t>
            </w:r>
          </w:p>
          <w:p w:rsidR="00DA580B" w:rsidRDefault="00DA580B">
            <w:pPr>
              <w:spacing w:after="0" w:line="240" w:lineRule="auto"/>
            </w:pPr>
            <w:r>
              <w:t>1 5</w:t>
            </w:r>
          </w:p>
          <w:p w:rsidR="00DA580B" w:rsidRDefault="00DA580B">
            <w:pPr>
              <w:spacing w:after="0" w:line="240" w:lineRule="auto"/>
            </w:pPr>
            <w:r>
              <w:t>2 1</w:t>
            </w:r>
          </w:p>
          <w:p w:rsidR="00DA580B" w:rsidRDefault="00DA580B">
            <w:pPr>
              <w:spacing w:after="0" w:line="240" w:lineRule="auto"/>
            </w:pPr>
            <w:r>
              <w:t>1 15</w:t>
            </w:r>
          </w:p>
          <w:p w:rsidR="00DA580B" w:rsidRDefault="00DA580B">
            <w:pPr>
              <w:spacing w:after="0" w:line="240" w:lineRule="auto"/>
            </w:pPr>
            <w:r>
              <w:t>1 10</w:t>
            </w:r>
          </w:p>
          <w:p w:rsidR="00DA580B" w:rsidRDefault="00DA580B">
            <w:pPr>
              <w:spacing w:after="0" w:line="240" w:lineRule="auto"/>
            </w:pPr>
            <w:r>
              <w:t>2 8</w:t>
            </w:r>
          </w:p>
          <w:p w:rsidR="00DA580B" w:rsidRDefault="00DA580B">
            <w:pPr>
              <w:spacing w:after="0" w:line="240" w:lineRule="auto"/>
            </w:pPr>
            <w:r>
              <w:t>10 1</w:t>
            </w:r>
          </w:p>
          <w:p w:rsidR="00DA580B" w:rsidRDefault="00DA580B">
            <w:pPr>
              <w:spacing w:after="0" w:line="240" w:lineRule="auto"/>
            </w:pPr>
            <w:r>
              <w:t>9 18</w:t>
            </w:r>
          </w:p>
          <w:p w:rsidR="00DA580B" w:rsidRDefault="00DA580B">
            <w:pPr>
              <w:spacing w:after="0" w:line="240" w:lineRule="auto"/>
            </w:pPr>
            <w:r>
              <w:t>10 2</w:t>
            </w:r>
          </w:p>
          <w:p w:rsidR="00DA580B" w:rsidRDefault="00DA580B">
            <w:pPr>
              <w:spacing w:after="0" w:line="240" w:lineRule="auto"/>
            </w:pPr>
            <w:r>
              <w:t>10 9</w:t>
            </w:r>
          </w:p>
          <w:p w:rsidR="00DA580B" w:rsidRDefault="00DA580B">
            <w:pPr>
              <w:spacing w:after="0" w:line="240" w:lineRule="auto"/>
            </w:pPr>
            <w:r>
              <w:t>10 16</w:t>
            </w:r>
          </w:p>
          <w:p w:rsidR="00DA580B" w:rsidRDefault="00DA580B">
            <w:pPr>
              <w:spacing w:after="0" w:line="240" w:lineRule="auto"/>
            </w:pPr>
            <w:r>
              <w:t>9 10</w:t>
            </w:r>
          </w:p>
        </w:tc>
        <w:tc>
          <w:tcPr>
            <w:tcW w:w="52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580B" w:rsidRDefault="00DA580B">
            <w:pPr>
              <w:spacing w:after="0" w:line="240" w:lineRule="auto"/>
            </w:pPr>
            <w:r>
              <w:t>NO</w:t>
            </w:r>
          </w:p>
        </w:tc>
      </w:tr>
    </w:tbl>
    <w:p w:rsidR="00DA580B" w:rsidRDefault="00DA580B"/>
    <w:p w:rsidR="00DA580B" w:rsidRDefault="00DA580B" w:rsidP="000B7C1D">
      <w:r>
        <w:t>02_terrenoYCasaChicosMuchosPeñascos</w:t>
      </w:r>
    </w:p>
    <w:p w:rsidR="00DA580B" w:rsidRDefault="00DA580B">
      <w:r>
        <w:t>El caso comprende un terreno de 5x5 con 12 peñascos donde se necesita una casa de 3x3, lo cual resulta imposible.</w:t>
      </w:r>
    </w:p>
    <w:p w:rsidR="00DA580B" w:rsidRDefault="00DA580B"/>
    <w:tbl>
      <w:tblPr>
        <w:tblW w:w="949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665"/>
        <w:gridCol w:w="4833"/>
      </w:tblGrid>
      <w:tr w:rsidR="00DA580B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580B" w:rsidRDefault="00DA580B" w:rsidP="009D4B67">
            <w:r>
              <w:t>02_terrenoYCasaChicosMuchosPeñascos.in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580B" w:rsidRDefault="00DA580B" w:rsidP="009D4B67">
            <w:r>
              <w:t>02_terrenoYCasaChicosMuchosPeñascos.out</w:t>
            </w:r>
          </w:p>
        </w:tc>
      </w:tr>
      <w:tr w:rsidR="00DA580B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580B" w:rsidRDefault="00DA580B">
            <w:pPr>
              <w:spacing w:after="0" w:line="240" w:lineRule="auto"/>
            </w:pPr>
            <w:r>
              <w:t>5 5</w:t>
            </w:r>
          </w:p>
          <w:p w:rsidR="00DA580B" w:rsidRDefault="00DA580B">
            <w:pPr>
              <w:spacing w:after="0" w:line="240" w:lineRule="auto"/>
            </w:pPr>
            <w:r>
              <w:t>3 3</w:t>
            </w:r>
          </w:p>
          <w:p w:rsidR="00DA580B" w:rsidRDefault="00DA580B">
            <w:pPr>
              <w:spacing w:after="0" w:line="240" w:lineRule="auto"/>
            </w:pPr>
            <w:r>
              <w:t>12</w:t>
            </w:r>
          </w:p>
          <w:p w:rsidR="00DA580B" w:rsidRDefault="00DA580B">
            <w:pPr>
              <w:spacing w:after="0" w:line="240" w:lineRule="auto"/>
            </w:pPr>
            <w:r>
              <w:t>1 1</w:t>
            </w:r>
          </w:p>
          <w:p w:rsidR="00DA580B" w:rsidRDefault="00DA580B">
            <w:pPr>
              <w:spacing w:after="0" w:line="240" w:lineRule="auto"/>
            </w:pPr>
            <w:r>
              <w:t>1 2</w:t>
            </w:r>
          </w:p>
          <w:p w:rsidR="00DA580B" w:rsidRDefault="00DA580B">
            <w:pPr>
              <w:spacing w:after="0" w:line="240" w:lineRule="auto"/>
            </w:pPr>
            <w:r>
              <w:t>2 1</w:t>
            </w:r>
          </w:p>
          <w:p w:rsidR="00DA580B" w:rsidRDefault="00DA580B">
            <w:pPr>
              <w:spacing w:after="0" w:line="240" w:lineRule="auto"/>
            </w:pPr>
            <w:r>
              <w:t>1 4</w:t>
            </w:r>
          </w:p>
          <w:p w:rsidR="00DA580B" w:rsidRDefault="00DA580B">
            <w:pPr>
              <w:spacing w:after="0" w:line="240" w:lineRule="auto"/>
            </w:pPr>
            <w:r>
              <w:t>1 5</w:t>
            </w:r>
          </w:p>
          <w:p w:rsidR="00DA580B" w:rsidRDefault="00DA580B">
            <w:pPr>
              <w:spacing w:after="0" w:line="240" w:lineRule="auto"/>
            </w:pPr>
            <w:r>
              <w:t>2 5</w:t>
            </w:r>
          </w:p>
          <w:p w:rsidR="00DA580B" w:rsidRDefault="00DA580B">
            <w:pPr>
              <w:spacing w:after="0" w:line="240" w:lineRule="auto"/>
            </w:pPr>
            <w:r>
              <w:t>5 1</w:t>
            </w:r>
          </w:p>
          <w:p w:rsidR="00DA580B" w:rsidRDefault="00DA580B">
            <w:pPr>
              <w:spacing w:after="0" w:line="240" w:lineRule="auto"/>
            </w:pPr>
            <w:r>
              <w:t>4 1</w:t>
            </w:r>
          </w:p>
          <w:p w:rsidR="00DA580B" w:rsidRDefault="00DA580B">
            <w:pPr>
              <w:spacing w:after="0" w:line="240" w:lineRule="auto"/>
            </w:pPr>
            <w:r>
              <w:t>5 2</w:t>
            </w:r>
          </w:p>
          <w:p w:rsidR="00DA580B" w:rsidRDefault="00DA580B">
            <w:pPr>
              <w:spacing w:after="0" w:line="240" w:lineRule="auto"/>
            </w:pPr>
            <w:r>
              <w:t>5 4</w:t>
            </w:r>
          </w:p>
          <w:p w:rsidR="00DA580B" w:rsidRDefault="00DA580B">
            <w:pPr>
              <w:spacing w:after="0" w:line="240" w:lineRule="auto"/>
            </w:pPr>
            <w:r>
              <w:t>5 5</w:t>
            </w:r>
          </w:p>
          <w:p w:rsidR="00DA580B" w:rsidRDefault="00DA580B">
            <w:pPr>
              <w:spacing w:after="0" w:line="240" w:lineRule="auto"/>
            </w:pPr>
            <w:r>
              <w:t>4 5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580B" w:rsidRDefault="00DA580B">
            <w:pPr>
              <w:spacing w:after="0" w:line="240" w:lineRule="auto"/>
            </w:pPr>
            <w:r>
              <w:t>NO</w:t>
            </w:r>
          </w:p>
        </w:tc>
      </w:tr>
    </w:tbl>
    <w:p w:rsidR="00DA580B" w:rsidRDefault="00DA580B"/>
    <w:p w:rsidR="00DA580B" w:rsidRDefault="00DA580B" w:rsidP="00FB2ACB">
      <w:r>
        <w:t>03_CasoFatiga_MuchosPeñascos</w:t>
      </w:r>
    </w:p>
    <w:p w:rsidR="00DA580B" w:rsidRDefault="00DA580B" w:rsidP="00C27698">
      <w:r>
        <w:t>El caso comprende un terreno de 30x30 con 899 peñascos donde se necesita una casa de 1x1, la salida es única.</w:t>
      </w:r>
    </w:p>
    <w:tbl>
      <w:tblPr>
        <w:tblW w:w="952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780"/>
        <w:gridCol w:w="4744"/>
      </w:tblGrid>
      <w:tr w:rsidR="00DA580B">
        <w:tc>
          <w:tcPr>
            <w:tcW w:w="47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580B" w:rsidRDefault="00DA580B" w:rsidP="00FB2ACB">
            <w:r>
              <w:t>03_CasoFatiga_MuchosPeñascos.in</w:t>
            </w:r>
          </w:p>
        </w:tc>
        <w:tc>
          <w:tcPr>
            <w:tcW w:w="4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580B" w:rsidRDefault="00DA580B" w:rsidP="00FB2ACB">
            <w:r>
              <w:t>03_CasoFatiga_MuchosPeñascos.out</w:t>
            </w:r>
          </w:p>
        </w:tc>
      </w:tr>
      <w:tr w:rsidR="00DA580B">
        <w:tc>
          <w:tcPr>
            <w:tcW w:w="47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580B" w:rsidRDefault="00DA580B">
            <w:pPr>
              <w:spacing w:after="0" w:line="240" w:lineRule="auto"/>
            </w:pPr>
            <w:r>
              <w:t>30 30</w:t>
            </w:r>
          </w:p>
          <w:p w:rsidR="00DA580B" w:rsidRDefault="00DA580B">
            <w:pPr>
              <w:spacing w:after="0" w:line="240" w:lineRule="auto"/>
            </w:pPr>
            <w:r>
              <w:t xml:space="preserve">1 1 </w:t>
            </w:r>
          </w:p>
          <w:p w:rsidR="00DA580B" w:rsidRDefault="00DA580B">
            <w:pPr>
              <w:spacing w:after="0" w:line="240" w:lineRule="auto"/>
            </w:pPr>
            <w:r>
              <w:t>900</w:t>
            </w:r>
          </w:p>
          <w:p w:rsidR="00DA580B" w:rsidRDefault="00DA580B">
            <w:pPr>
              <w:spacing w:after="0" w:line="240" w:lineRule="auto"/>
            </w:pPr>
            <w:r>
              <w:t>1 1</w:t>
            </w:r>
          </w:p>
          <w:p w:rsidR="00DA580B" w:rsidRDefault="00DA580B">
            <w:pPr>
              <w:spacing w:after="0" w:line="240" w:lineRule="auto"/>
            </w:pPr>
            <w:r>
              <w:t>1 2</w:t>
            </w:r>
          </w:p>
          <w:p w:rsidR="00DA580B" w:rsidRDefault="00DA580B">
            <w:pPr>
              <w:spacing w:after="0" w:line="240" w:lineRule="auto"/>
            </w:pPr>
            <w:r>
              <w:t>1 3</w:t>
            </w:r>
          </w:p>
          <w:p w:rsidR="00DA580B" w:rsidRDefault="00DA580B" w:rsidP="00FB2ACB">
            <w:pPr>
              <w:spacing w:after="0" w:line="240" w:lineRule="auto"/>
            </w:pPr>
            <w:r>
              <w:t>1 4</w:t>
            </w:r>
          </w:p>
          <w:p w:rsidR="00DA580B" w:rsidRDefault="00DA580B">
            <w:pPr>
              <w:spacing w:after="0" w:line="240" w:lineRule="auto"/>
            </w:pPr>
            <w:r>
              <w:t>…</w:t>
            </w:r>
          </w:p>
          <w:p w:rsidR="00DA580B" w:rsidRDefault="00DA580B">
            <w:pPr>
              <w:spacing w:after="0" w:line="240" w:lineRule="auto"/>
            </w:pPr>
            <w:r>
              <w:t>…</w:t>
            </w:r>
          </w:p>
          <w:p w:rsidR="00DA580B" w:rsidRDefault="00DA580B" w:rsidP="00FB2ACB">
            <w:pPr>
              <w:spacing w:after="0" w:line="240" w:lineRule="auto"/>
            </w:pPr>
            <w:r>
              <w:t>29 29</w:t>
            </w:r>
          </w:p>
        </w:tc>
        <w:tc>
          <w:tcPr>
            <w:tcW w:w="4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580B" w:rsidRDefault="00DA580B">
            <w:pPr>
              <w:spacing w:after="0" w:line="240" w:lineRule="auto"/>
            </w:pPr>
            <w:r>
              <w:t>SI</w:t>
            </w:r>
          </w:p>
          <w:p w:rsidR="00DA580B" w:rsidRDefault="00DA580B">
            <w:pPr>
              <w:spacing w:after="0" w:line="240" w:lineRule="auto"/>
            </w:pPr>
            <w:r>
              <w:t>30 30</w:t>
            </w:r>
          </w:p>
          <w:p w:rsidR="00DA580B" w:rsidRDefault="00DA580B">
            <w:pPr>
              <w:spacing w:after="0" w:line="240" w:lineRule="auto"/>
            </w:pPr>
            <w:r>
              <w:t>S</w:t>
            </w:r>
          </w:p>
        </w:tc>
      </w:tr>
    </w:tbl>
    <w:p w:rsidR="00DA580B" w:rsidRDefault="00DA580B"/>
    <w:sectPr w:rsidR="00DA580B" w:rsidSect="00420F3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40AF"/>
    <w:rsid w:val="000B7C1D"/>
    <w:rsid w:val="001540AF"/>
    <w:rsid w:val="00347D5E"/>
    <w:rsid w:val="003B421D"/>
    <w:rsid w:val="00420F3B"/>
    <w:rsid w:val="008D4270"/>
    <w:rsid w:val="009D4B67"/>
    <w:rsid w:val="00B81E3E"/>
    <w:rsid w:val="00C27698"/>
    <w:rsid w:val="00DA580B"/>
    <w:rsid w:val="00F8610D"/>
    <w:rsid w:val="00FB2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F3B"/>
    <w:pPr>
      <w:spacing w:after="200" w:line="276" w:lineRule="auto"/>
    </w:pPr>
    <w:rPr>
      <w:rFonts w:cs="Calibri"/>
      <w:color w:val="000000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20F3B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20F3B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20F3B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20F3B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20F3B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420F3B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7EF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7EF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7EF"/>
    <w:rPr>
      <w:rFonts w:asciiTheme="majorHAnsi" w:eastAsiaTheme="majorEastAsia" w:hAnsiTheme="majorHAnsi" w:cstheme="majorBidi"/>
      <w:b/>
      <w:bCs/>
      <w:color w:val="000000"/>
      <w:sz w:val="26"/>
      <w:szCs w:val="2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7EF"/>
    <w:rPr>
      <w:rFonts w:asciiTheme="minorHAnsi" w:eastAsiaTheme="minorEastAsia" w:hAnsiTheme="minorHAnsi" w:cstheme="minorBidi"/>
      <w:b/>
      <w:bCs/>
      <w:color w:val="000000"/>
      <w:sz w:val="28"/>
      <w:szCs w:val="28"/>
      <w:lang w:val="es-ES" w:eastAsia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7EF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val="es-ES" w:eastAsia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7EF"/>
    <w:rPr>
      <w:rFonts w:asciiTheme="minorHAnsi" w:eastAsiaTheme="minorEastAsia" w:hAnsiTheme="minorHAnsi" w:cstheme="minorBidi"/>
      <w:b/>
      <w:bCs/>
      <w:color w:val="000000"/>
      <w:lang w:val="es-ES" w:eastAsia="es-ES"/>
    </w:rPr>
  </w:style>
  <w:style w:type="paragraph" w:styleId="Title">
    <w:name w:val="Title"/>
    <w:basedOn w:val="Normal"/>
    <w:next w:val="Normal"/>
    <w:link w:val="TitleChar"/>
    <w:uiPriority w:val="99"/>
    <w:qFormat/>
    <w:rsid w:val="00420F3B"/>
    <w:pPr>
      <w:spacing w:before="480" w:after="120"/>
      <w:contextualSpacing/>
    </w:pPr>
    <w:rPr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8A07EF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es-ES" w:eastAsia="es-ES"/>
    </w:rPr>
  </w:style>
  <w:style w:type="paragraph" w:styleId="Subtitle">
    <w:name w:val="Subtitle"/>
    <w:basedOn w:val="Normal"/>
    <w:next w:val="Normal"/>
    <w:link w:val="SubtitleChar"/>
    <w:uiPriority w:val="99"/>
    <w:qFormat/>
    <w:rsid w:val="00420F3B"/>
    <w:pPr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A07EF"/>
    <w:rPr>
      <w:rFonts w:asciiTheme="majorHAnsi" w:eastAsiaTheme="majorEastAsia" w:hAnsiTheme="majorHAnsi" w:cstheme="majorBidi"/>
      <w:color w:val="000000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2</Pages>
  <Words>166</Words>
  <Characters>919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Casa con peñascos - Casos de prueba.docx</dc:title>
  <dc:subject/>
  <dc:creator>Daiana Wilson</dc:creator>
  <cp:keywords/>
  <dc:description/>
  <cp:lastModifiedBy>Daiana</cp:lastModifiedBy>
  <cp:revision>5</cp:revision>
  <dcterms:created xsi:type="dcterms:W3CDTF">2013-09-06T13:40:00Z</dcterms:created>
  <dcterms:modified xsi:type="dcterms:W3CDTF">2013-09-23T00:26:00Z</dcterms:modified>
</cp:coreProperties>
</file>